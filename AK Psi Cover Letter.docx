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"/>
        <w:id w:val="1246310863"/>
        <w:placeholder>
          <w:docPart w:val="9C164932A6144451B78089D97ABD0A9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22FE0" w:rsidRDefault="004F27D7">
          <w:pPr>
            <w:pStyle w:val="Title"/>
          </w:pPr>
          <w:r>
            <w:t>Jacob Tucker</w:t>
          </w:r>
        </w:p>
      </w:sdtContent>
    </w:sdt>
    <w:p w:rsidR="00D22FE0" w:rsidRPr="00BE7B0C" w:rsidRDefault="003A5DFB">
      <w:pPr>
        <w:rPr>
          <w:sz w:val="20"/>
        </w:rPr>
      </w:pPr>
      <w:sdt>
        <w:sdtPr>
          <w:rPr>
            <w:sz w:val="20"/>
          </w:rPr>
          <w:alias w:val="Address"/>
          <w:tag w:val=""/>
          <w:id w:val="-593780209"/>
          <w:placeholder>
            <w:docPart w:val="D8D6841B050249A6BB4F6ED1BBF713FB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F27D7" w:rsidRPr="00BE7B0C">
            <w:rPr>
              <w:sz w:val="20"/>
            </w:rPr>
            <w:t xml:space="preserve">914 Crown Pointe Estates </w:t>
          </w:r>
          <w:proofErr w:type="spellStart"/>
          <w:r w:rsidR="004F27D7" w:rsidRPr="00BE7B0C">
            <w:rPr>
              <w:sz w:val="20"/>
            </w:rPr>
            <w:t>Dr</w:t>
          </w:r>
          <w:proofErr w:type="spellEnd"/>
          <w:r w:rsidR="004F27D7" w:rsidRPr="00BE7B0C">
            <w:rPr>
              <w:sz w:val="20"/>
            </w:rPr>
            <w:t>, Wildwood, MO, 63021</w:t>
          </w:r>
        </w:sdtContent>
      </w:sdt>
      <w:r w:rsidR="00675AAF" w:rsidRPr="00BE7B0C">
        <w:rPr>
          <w:sz w:val="20"/>
        </w:rPr>
        <w:t> 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6B88BFD91C454A4C80AD1241DB1F718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F27D7" w:rsidRPr="00BE7B0C">
            <w:rPr>
              <w:sz w:val="20"/>
            </w:rPr>
            <w:t>314-570-2528</w:t>
          </w:r>
        </w:sdtContent>
      </w:sdt>
      <w:r w:rsidR="00675AAF" w:rsidRPr="00BE7B0C">
        <w:rPr>
          <w:sz w:val="20"/>
        </w:rPr>
        <w:t> | </w:t>
      </w:r>
      <w:sdt>
        <w:sdtPr>
          <w:rPr>
            <w:sz w:val="20"/>
          </w:rPr>
          <w:alias w:val="Email"/>
          <w:tag w:val=""/>
          <w:id w:val="-391963670"/>
          <w:placeholder>
            <w:docPart w:val="BA99CD407ACD4412B7BAE7544DDBC29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F27D7" w:rsidRPr="00BE7B0C">
            <w:rPr>
              <w:sz w:val="20"/>
            </w:rPr>
            <w:t>jmtucker6@crimson.ua.edu</w:t>
          </w:r>
        </w:sdtContent>
      </w:sdt>
    </w:p>
    <w:sdt>
      <w:sdtPr>
        <w:rPr>
          <w:sz w:val="20"/>
        </w:rPr>
        <w:id w:val="-352877473"/>
        <w:placeholder>
          <w:docPart w:val="51811CB8BBC44830BBB64BE58152FBE3"/>
        </w:placeholder>
        <w:date w:fullDate="2016-08-3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D22FE0" w:rsidRPr="00BE7B0C" w:rsidRDefault="00174D96">
          <w:pPr>
            <w:pStyle w:val="Date"/>
            <w:rPr>
              <w:sz w:val="20"/>
            </w:rPr>
          </w:pPr>
          <w:r>
            <w:rPr>
              <w:sz w:val="20"/>
            </w:rPr>
            <w:t>August 31, 2016</w:t>
          </w:r>
        </w:p>
      </w:sdtContent>
    </w:sdt>
    <w:p w:rsidR="00D22FE0" w:rsidRPr="00BE7B0C" w:rsidRDefault="004F27D7">
      <w:pPr>
        <w:pStyle w:val="Address"/>
        <w:rPr>
          <w:sz w:val="20"/>
        </w:rPr>
      </w:pPr>
      <w:r w:rsidRPr="00BE7B0C">
        <w:rPr>
          <w:sz w:val="20"/>
        </w:rPr>
        <w:t xml:space="preserve">Ms. </w:t>
      </w:r>
      <w:r w:rsidR="00174D96">
        <w:rPr>
          <w:sz w:val="20"/>
        </w:rPr>
        <w:t xml:space="preserve">Haylie </w:t>
      </w:r>
      <w:proofErr w:type="spellStart"/>
      <w:r w:rsidR="00174D96">
        <w:rPr>
          <w:sz w:val="20"/>
        </w:rPr>
        <w:t>Helmold</w:t>
      </w:r>
      <w:proofErr w:type="spellEnd"/>
    </w:p>
    <w:p w:rsidR="004F27D7" w:rsidRPr="00BE7B0C" w:rsidRDefault="00174D96">
      <w:pPr>
        <w:pStyle w:val="Address"/>
        <w:rPr>
          <w:sz w:val="20"/>
        </w:rPr>
      </w:pPr>
      <w:r>
        <w:rPr>
          <w:sz w:val="20"/>
        </w:rPr>
        <w:t>Vice President of Membership</w:t>
      </w:r>
    </w:p>
    <w:p w:rsidR="004F27D7" w:rsidRDefault="00174D96">
      <w:pPr>
        <w:pStyle w:val="Address"/>
        <w:rPr>
          <w:sz w:val="20"/>
        </w:rPr>
      </w:pPr>
      <w:r>
        <w:rPr>
          <w:sz w:val="20"/>
        </w:rPr>
        <w:t>Alpha Rho Chapter</w:t>
      </w:r>
      <w:r w:rsidR="009219B1">
        <w:rPr>
          <w:sz w:val="20"/>
        </w:rPr>
        <w:t xml:space="preserve"> of Alpha Kappa Psi</w:t>
      </w:r>
    </w:p>
    <w:p w:rsidR="004F27D7" w:rsidRPr="00BE7B0C" w:rsidRDefault="004F27D7" w:rsidP="00174D96">
      <w:pPr>
        <w:pStyle w:val="Address"/>
        <w:rPr>
          <w:sz w:val="20"/>
        </w:rPr>
      </w:pPr>
      <w:r w:rsidRPr="00BE7B0C">
        <w:rPr>
          <w:sz w:val="20"/>
        </w:rPr>
        <w:t>The University of Alabama</w:t>
      </w:r>
    </w:p>
    <w:p w:rsidR="004F27D7" w:rsidRPr="00BE7B0C" w:rsidRDefault="004F27D7" w:rsidP="004F27D7">
      <w:pPr>
        <w:pStyle w:val="Address"/>
        <w:rPr>
          <w:sz w:val="20"/>
        </w:rPr>
      </w:pPr>
      <w:r w:rsidRPr="00BE7B0C">
        <w:rPr>
          <w:sz w:val="20"/>
        </w:rPr>
        <w:t>Tuscaloosa, AL 35487</w:t>
      </w:r>
    </w:p>
    <w:p w:rsidR="004F27D7" w:rsidRPr="00BE7B0C" w:rsidRDefault="004F27D7" w:rsidP="004F27D7">
      <w:pPr>
        <w:pStyle w:val="Address"/>
        <w:rPr>
          <w:sz w:val="20"/>
        </w:rPr>
      </w:pPr>
    </w:p>
    <w:p w:rsidR="00D22FE0" w:rsidRDefault="00675AAF" w:rsidP="00DA7AE6">
      <w:pPr>
        <w:pStyle w:val="Address"/>
        <w:rPr>
          <w:sz w:val="20"/>
        </w:rPr>
      </w:pPr>
      <w:r w:rsidRPr="00BE7B0C">
        <w:rPr>
          <w:sz w:val="20"/>
        </w:rPr>
        <w:t xml:space="preserve">Dear </w:t>
      </w:r>
      <w:r w:rsidR="00374A11">
        <w:rPr>
          <w:sz w:val="20"/>
        </w:rPr>
        <w:t xml:space="preserve">Ms. </w:t>
      </w:r>
      <w:bookmarkStart w:id="0" w:name="_GoBack"/>
      <w:bookmarkEnd w:id="0"/>
      <w:proofErr w:type="spellStart"/>
      <w:r w:rsidR="00374A11">
        <w:rPr>
          <w:sz w:val="20"/>
        </w:rPr>
        <w:t>Helmold</w:t>
      </w:r>
      <w:proofErr w:type="spellEnd"/>
      <w:r w:rsidRPr="00BE7B0C">
        <w:rPr>
          <w:sz w:val="20"/>
        </w:rPr>
        <w:t>:</w:t>
      </w:r>
    </w:p>
    <w:p w:rsidR="00374A11" w:rsidRPr="00BE7B0C" w:rsidRDefault="00374A11">
      <w:pPr>
        <w:rPr>
          <w:sz w:val="20"/>
        </w:rPr>
      </w:pPr>
      <w:r>
        <w:rPr>
          <w:sz w:val="20"/>
        </w:rPr>
        <w:t xml:space="preserve">I am writing to inform you of my interest in becoming a member of the Alpha Rho Chapter of Alpha Kappa Psi at The University of Alabama starting in the fall of 2016.  I learned of the opportunity first through my </w:t>
      </w:r>
      <w:r w:rsidR="00470DA3">
        <w:rPr>
          <w:sz w:val="20"/>
        </w:rPr>
        <w:t>sibling</w:t>
      </w:r>
      <w:r>
        <w:rPr>
          <w:sz w:val="20"/>
        </w:rPr>
        <w:t xml:space="preserve"> Matthew Tucker, a brother of Alpha Kappa Psi. Current brothers Joshua Phillips and Katie Noriega further encouraged me to join the Alpha Rho Chapter.  I believe that I have sufficient skills and proficiencies to become a positive member of the organization.  If offered a bid, I will perform my responsibilities </w:t>
      </w:r>
      <w:r w:rsidR="00DA7AE6">
        <w:rPr>
          <w:sz w:val="20"/>
        </w:rPr>
        <w:t xml:space="preserve">to the best of my ability in order to uphold the prestige and </w:t>
      </w:r>
      <w:r w:rsidR="009219B1">
        <w:rPr>
          <w:sz w:val="20"/>
        </w:rPr>
        <w:t>values of professional development and fraternity</w:t>
      </w:r>
      <w:r w:rsidR="00DA7AE6">
        <w:rPr>
          <w:sz w:val="20"/>
        </w:rPr>
        <w:t xml:space="preserve"> of Alpha Kappa Psi.</w:t>
      </w:r>
    </w:p>
    <w:p w:rsidR="001F60B6" w:rsidRPr="00BE7B0C" w:rsidRDefault="001F60B6">
      <w:pPr>
        <w:rPr>
          <w:sz w:val="20"/>
        </w:rPr>
      </w:pPr>
      <w:r w:rsidRPr="00BE7B0C">
        <w:rPr>
          <w:sz w:val="20"/>
        </w:rPr>
        <w:t xml:space="preserve">Previously I have been employed as a Software Development Intern at Oasis Digital Solutions Inc.  In this environment, teamwork was stressed above all </w:t>
      </w:r>
      <w:r w:rsidR="007148A6" w:rsidRPr="00BE7B0C">
        <w:rPr>
          <w:sz w:val="20"/>
        </w:rPr>
        <w:t xml:space="preserve">else.  As a result of this value, I have become skilled in interpersonal communication.  </w:t>
      </w:r>
      <w:r w:rsidR="00DA7AE6">
        <w:rPr>
          <w:sz w:val="20"/>
        </w:rPr>
        <w:t>The business world relies heavily on strong networking; I believe my experience working with others has elevated my ability to interact effectively with both my peers and industry leaders in a professional manner</w:t>
      </w:r>
      <w:r w:rsidR="007148A6" w:rsidRPr="00BE7B0C">
        <w:rPr>
          <w:sz w:val="20"/>
        </w:rPr>
        <w:t>.</w:t>
      </w:r>
      <w:r w:rsidR="00DA7AE6">
        <w:rPr>
          <w:sz w:val="20"/>
        </w:rPr>
        <w:t xml:space="preserve"> My current employment as a Resident Advisor continues to </w:t>
      </w:r>
      <w:r w:rsidR="009219B1">
        <w:rPr>
          <w:sz w:val="20"/>
        </w:rPr>
        <w:t>fortify</w:t>
      </w:r>
      <w:r w:rsidR="00DA7AE6">
        <w:rPr>
          <w:sz w:val="20"/>
        </w:rPr>
        <w:t xml:space="preserve"> this skill every day.</w:t>
      </w:r>
      <w:r w:rsidR="007148A6" w:rsidRPr="00BE7B0C">
        <w:rPr>
          <w:sz w:val="20"/>
        </w:rPr>
        <w:t xml:space="preserve">  </w:t>
      </w:r>
      <w:r w:rsidR="005563E8" w:rsidRPr="00BE7B0C">
        <w:rPr>
          <w:sz w:val="20"/>
        </w:rPr>
        <w:t xml:space="preserve">  </w:t>
      </w:r>
      <w:r w:rsidR="00DA7AE6">
        <w:rPr>
          <w:sz w:val="20"/>
        </w:rPr>
        <w:t>Throughout my work at both Oasis Digital Solutions and Housing and Residential Communities I have been required to follow protocols and meet standards so that a strong element of consistency persists between</w:t>
      </w:r>
      <w:r w:rsidR="00470DA3">
        <w:rPr>
          <w:sz w:val="20"/>
        </w:rPr>
        <w:t xml:space="preserve"> various</w:t>
      </w:r>
      <w:r w:rsidR="00DA7AE6">
        <w:rPr>
          <w:sz w:val="20"/>
        </w:rPr>
        <w:t xml:space="preserve"> software projects and incident responses.  </w:t>
      </w:r>
      <w:r w:rsidR="009219B1">
        <w:rPr>
          <w:sz w:val="20"/>
        </w:rPr>
        <w:t xml:space="preserve">These guidelines exist in any organization, such as Alpha Kappa Psi, and I am equipped to submit myself to these principles for the purpose of matching the excellence of the brothers of Alpha Kappa Psi as well as their deeds. </w:t>
      </w:r>
      <w:r w:rsidR="005563E8" w:rsidRPr="00BE7B0C">
        <w:rPr>
          <w:sz w:val="20"/>
        </w:rPr>
        <w:t xml:space="preserve">Lastly, communication was the single greatest factor in the success of a project during the internship.  </w:t>
      </w:r>
      <w:r w:rsidR="00076244" w:rsidRPr="00BE7B0C">
        <w:rPr>
          <w:sz w:val="20"/>
        </w:rPr>
        <w:t xml:space="preserve">Often, members of the team work remotely; only through constant communication were we able to coordinate our goals and accomplish them as proficiently as possible. </w:t>
      </w:r>
      <w:r w:rsidR="009219B1">
        <w:rPr>
          <w:sz w:val="20"/>
        </w:rPr>
        <w:t>Strengthening the Alpha Rho Chapter requires beneficial communication between its members; I plan on being an instrument for the chapter’s continued merit rather than an obstacle inhibiting its growth.</w:t>
      </w:r>
    </w:p>
    <w:p w:rsidR="00076244" w:rsidRPr="00BE7B0C" w:rsidRDefault="00BE7B0C">
      <w:pPr>
        <w:rPr>
          <w:sz w:val="20"/>
        </w:rPr>
      </w:pPr>
      <w:r w:rsidRPr="00BE7B0C">
        <w:rPr>
          <w:sz w:val="20"/>
        </w:rPr>
        <w:t>I can be reached at 314-570-2528 as well as at jmtucker6@crimson.ua.edu.  Thank you for your time and I hope to hear back from you soon.</w:t>
      </w:r>
    </w:p>
    <w:p w:rsidR="00470DA3" w:rsidRPr="00470DA3" w:rsidRDefault="00675AAF" w:rsidP="00470DA3">
      <w:pPr>
        <w:pStyle w:val="Closing"/>
        <w:rPr>
          <w:sz w:val="20"/>
        </w:rPr>
      </w:pPr>
      <w:r w:rsidRPr="00BE7B0C">
        <w:rPr>
          <w:sz w:val="20"/>
        </w:rPr>
        <w:t>Sincerely,</w:t>
      </w:r>
    </w:p>
    <w:p w:rsidR="00D22FE0" w:rsidRPr="00BE7B0C" w:rsidRDefault="003A5DFB" w:rsidP="009219B1">
      <w:pPr>
        <w:pStyle w:val="Closing"/>
        <w:rPr>
          <w:sz w:val="20"/>
        </w:rPr>
      </w:pPr>
      <w:sdt>
        <w:sdtPr>
          <w:rPr>
            <w:sz w:val="20"/>
          </w:rPr>
          <w:alias w:val="Your Name"/>
          <w:tag w:val=""/>
          <w:id w:val="875813424"/>
          <w:placeholder>
            <w:docPart w:val="9C164932A6144451B78089D97ABD0A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F27D7" w:rsidRPr="00BE7B0C">
            <w:rPr>
              <w:sz w:val="20"/>
            </w:rPr>
            <w:t>Jacob Tucker</w:t>
          </w:r>
        </w:sdtContent>
      </w:sdt>
    </w:p>
    <w:sectPr w:rsidR="00D22FE0" w:rsidRPr="00BE7B0C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DFB" w:rsidRDefault="003A5DFB">
      <w:r>
        <w:separator/>
      </w:r>
    </w:p>
    <w:p w:rsidR="003A5DFB" w:rsidRDefault="003A5DFB"/>
  </w:endnote>
  <w:endnote w:type="continuationSeparator" w:id="0">
    <w:p w:rsidR="003A5DFB" w:rsidRDefault="003A5DFB">
      <w:r>
        <w:continuationSeparator/>
      </w:r>
    </w:p>
    <w:p w:rsidR="003A5DFB" w:rsidRDefault="003A5D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FE0" w:rsidRDefault="00675AA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70DA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DFB" w:rsidRDefault="003A5DFB">
      <w:r>
        <w:separator/>
      </w:r>
    </w:p>
    <w:p w:rsidR="003A5DFB" w:rsidRDefault="003A5DFB"/>
  </w:footnote>
  <w:footnote w:type="continuationSeparator" w:id="0">
    <w:p w:rsidR="003A5DFB" w:rsidRDefault="003A5DFB">
      <w:r>
        <w:continuationSeparator/>
      </w:r>
    </w:p>
    <w:p w:rsidR="003A5DFB" w:rsidRDefault="003A5DF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D7"/>
    <w:rsid w:val="000503B5"/>
    <w:rsid w:val="00076244"/>
    <w:rsid w:val="00174D96"/>
    <w:rsid w:val="001F60B6"/>
    <w:rsid w:val="00374A11"/>
    <w:rsid w:val="003A5DFB"/>
    <w:rsid w:val="00470DA3"/>
    <w:rsid w:val="004F27D7"/>
    <w:rsid w:val="005563E8"/>
    <w:rsid w:val="00590675"/>
    <w:rsid w:val="00647F3D"/>
    <w:rsid w:val="00675AAF"/>
    <w:rsid w:val="007148A6"/>
    <w:rsid w:val="008E5338"/>
    <w:rsid w:val="009219B1"/>
    <w:rsid w:val="00BE7B0C"/>
    <w:rsid w:val="00D22FE0"/>
    <w:rsid w:val="00D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F47E-E4B0-4A1A-8DB2-5ACFBCE4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BE7B0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Roaming\Microsoft\Templates\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64932A6144451B78089D97ABD0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5DBC5-AB94-417F-BBA3-BD8CEA973B8A}"/>
      </w:docPartPr>
      <w:docPartBody>
        <w:p w:rsidR="007A6E56" w:rsidRDefault="005B4521">
          <w:pPr>
            <w:pStyle w:val="9C164932A6144451B78089D97ABD0A9C"/>
          </w:pPr>
          <w:r>
            <w:t>[Your Name]</w:t>
          </w:r>
        </w:p>
      </w:docPartBody>
    </w:docPart>
    <w:docPart>
      <w:docPartPr>
        <w:name w:val="D8D6841B050249A6BB4F6ED1BBF71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24192-45E1-47C0-B2DA-5B99BE8EDFBD}"/>
      </w:docPartPr>
      <w:docPartBody>
        <w:p w:rsidR="007A6E56" w:rsidRDefault="005B4521">
          <w:pPr>
            <w:pStyle w:val="D8D6841B050249A6BB4F6ED1BBF713FB"/>
          </w:pPr>
          <w:r>
            <w:t>[Address, City, ST  ZIP Code]</w:t>
          </w:r>
        </w:p>
      </w:docPartBody>
    </w:docPart>
    <w:docPart>
      <w:docPartPr>
        <w:name w:val="6B88BFD91C454A4C80AD1241DB1F7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23B53-27CC-4FA5-9E23-0E682A3F42DD}"/>
      </w:docPartPr>
      <w:docPartBody>
        <w:p w:rsidR="007A6E56" w:rsidRDefault="005B4521">
          <w:pPr>
            <w:pStyle w:val="6B88BFD91C454A4C80AD1241DB1F7187"/>
          </w:pPr>
          <w:r>
            <w:t>[Telephone]</w:t>
          </w:r>
        </w:p>
      </w:docPartBody>
    </w:docPart>
    <w:docPart>
      <w:docPartPr>
        <w:name w:val="BA99CD407ACD4412B7BAE7544DDBC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87A50-61EB-4690-8A2E-0F575FF9E72F}"/>
      </w:docPartPr>
      <w:docPartBody>
        <w:p w:rsidR="007A6E56" w:rsidRDefault="005B4521">
          <w:pPr>
            <w:pStyle w:val="BA99CD407ACD4412B7BAE7544DDBC29D"/>
          </w:pPr>
          <w:r>
            <w:t>[Email]</w:t>
          </w:r>
        </w:p>
      </w:docPartBody>
    </w:docPart>
    <w:docPart>
      <w:docPartPr>
        <w:name w:val="51811CB8BBC44830BBB64BE58152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244C6-D3A9-40C8-AD6C-C1FE7BCC6E2F}"/>
      </w:docPartPr>
      <w:docPartBody>
        <w:p w:rsidR="007A6E56" w:rsidRDefault="005B4521">
          <w:pPr>
            <w:pStyle w:val="51811CB8BBC44830BBB64BE58152FBE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21"/>
    <w:rsid w:val="005B4521"/>
    <w:rsid w:val="007A6E56"/>
    <w:rsid w:val="00B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64932A6144451B78089D97ABD0A9C">
    <w:name w:val="9C164932A6144451B78089D97ABD0A9C"/>
  </w:style>
  <w:style w:type="paragraph" w:customStyle="1" w:styleId="D8D6841B050249A6BB4F6ED1BBF713FB">
    <w:name w:val="D8D6841B050249A6BB4F6ED1BBF713FB"/>
  </w:style>
  <w:style w:type="paragraph" w:customStyle="1" w:styleId="6B88BFD91C454A4C80AD1241DB1F7187">
    <w:name w:val="6B88BFD91C454A4C80AD1241DB1F7187"/>
  </w:style>
  <w:style w:type="paragraph" w:customStyle="1" w:styleId="BA99CD407ACD4412B7BAE7544DDBC29D">
    <w:name w:val="BA99CD407ACD4412B7BAE7544DDBC29D"/>
  </w:style>
  <w:style w:type="paragraph" w:customStyle="1" w:styleId="51811CB8BBC44830BBB64BE58152FBE3">
    <w:name w:val="51811CB8BBC44830BBB64BE58152FBE3"/>
  </w:style>
  <w:style w:type="paragraph" w:customStyle="1" w:styleId="3EEBDAF34914411498802B1A71D8A3C3">
    <w:name w:val="3EEBDAF34914411498802B1A71D8A3C3"/>
  </w:style>
  <w:style w:type="paragraph" w:customStyle="1" w:styleId="5E34AB2955FF49C5A73206785040ED61">
    <w:name w:val="5E34AB2955FF49C5A73206785040E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914 Crown Pointe Estates Dr, Wildwood, MO, 63021</CompanyAddress>
  <CompanyPhone>314-570-2528</CompanyPhone>
  <CompanyFax/>
  <CompanyEmail>jmtucker6@crimson.ua.edu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CC609-D337-4099-9D4F-C400802984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84193-7FC2-4929-B1B7-3CCE2C52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letter.dotx</Template>
  <TotalTime>45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Tucker</dc:creator>
  <cp:keywords/>
  <cp:lastModifiedBy>Tucker, Jacob M</cp:lastModifiedBy>
  <cp:revision>4</cp:revision>
  <dcterms:created xsi:type="dcterms:W3CDTF">2016-08-31T20:40:00Z</dcterms:created>
  <dcterms:modified xsi:type="dcterms:W3CDTF">2016-08-31T21:24:00Z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TC029196109991</vt:lpwstr>
  </property>
</Properties>
</file>