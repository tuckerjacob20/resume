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Your Name"/>
        <w:tag w:val=""/>
        <w:id w:val="1246310863"/>
        <w:placeholder>
          <w:docPart w:val="9C164932A6144451B78089D97ABD0A9C"/>
        </w:placeholder>
        <w:dataBinding w:prefixMappings="xmlns:ns0='http://purl.org/dc/elements/1.1/' xmlns:ns1='http://schemas.openxmlformats.org/package/2006/metadata/core-properties' " w:xpath="/ns1:coreProperties[1]/ns0:creator[1]" w:storeItemID="{6C3C8BC8-F283-45AE-878A-BAB7291924A1}"/>
        <w:text/>
      </w:sdtPr>
      <w:sdtEndPr/>
      <w:sdtContent>
        <w:p w:rsidR="00D22FE0" w:rsidRDefault="004F27D7">
          <w:pPr>
            <w:pStyle w:val="Title"/>
          </w:pPr>
          <w:r>
            <w:t>Jacob Tucker</w:t>
          </w:r>
        </w:p>
      </w:sdtContent>
    </w:sdt>
    <w:p w:rsidR="00D22FE0" w:rsidRPr="00BE7B0C" w:rsidRDefault="00675AAF">
      <w:pPr>
        <w:rPr>
          <w:sz w:val="20"/>
        </w:rPr>
      </w:pPr>
      <w:sdt>
        <w:sdtPr>
          <w:rPr>
            <w:sz w:val="20"/>
          </w:rPr>
          <w:alias w:val="Address"/>
          <w:tag w:val=""/>
          <w:id w:val="-593780209"/>
          <w:placeholder>
            <w:docPart w:val="D8D6841B050249A6BB4F6ED1BBF713FB"/>
          </w:placeholder>
          <w:dataBinding w:prefixMappings="xmlns:ns0='http://schemas.microsoft.com/office/2006/coverPageProps' " w:xpath="/ns0:CoverPageProperties[1]/ns0:CompanyAddress[1]" w:storeItemID="{55AF091B-3C7A-41E3-B477-F2FDAA23CFDA}"/>
          <w:text/>
        </w:sdtPr>
        <w:sdtEndPr/>
        <w:sdtContent>
          <w:r w:rsidR="004F27D7" w:rsidRPr="00BE7B0C">
            <w:rPr>
              <w:sz w:val="20"/>
            </w:rPr>
            <w:t xml:space="preserve">914 Crown Pointe Estates </w:t>
          </w:r>
          <w:proofErr w:type="spellStart"/>
          <w:r w:rsidR="004F27D7" w:rsidRPr="00BE7B0C">
            <w:rPr>
              <w:sz w:val="20"/>
            </w:rPr>
            <w:t>Dr</w:t>
          </w:r>
          <w:proofErr w:type="spellEnd"/>
          <w:r w:rsidR="004F27D7" w:rsidRPr="00BE7B0C">
            <w:rPr>
              <w:sz w:val="20"/>
            </w:rPr>
            <w:t>, Wildwood, MO, 63021</w:t>
          </w:r>
        </w:sdtContent>
      </w:sdt>
      <w:r w:rsidRPr="00BE7B0C">
        <w:rPr>
          <w:sz w:val="20"/>
        </w:rPr>
        <w:t> | </w:t>
      </w:r>
      <w:sdt>
        <w:sdtPr>
          <w:rPr>
            <w:sz w:val="20"/>
          </w:rPr>
          <w:alias w:val="Telephone"/>
          <w:tag w:val=""/>
          <w:id w:val="-1416317146"/>
          <w:placeholder>
            <w:docPart w:val="6B88BFD91C454A4C80AD1241DB1F7187"/>
          </w:placeholder>
          <w:dataBinding w:prefixMappings="xmlns:ns0='http://schemas.microsoft.com/office/2006/coverPageProps' " w:xpath="/ns0:CoverPageProperties[1]/ns0:CompanyPhone[1]" w:storeItemID="{55AF091B-3C7A-41E3-B477-F2FDAA23CFDA}"/>
          <w:text/>
        </w:sdtPr>
        <w:sdtEndPr/>
        <w:sdtContent>
          <w:r w:rsidR="004F27D7" w:rsidRPr="00BE7B0C">
            <w:rPr>
              <w:sz w:val="20"/>
            </w:rPr>
            <w:t>314-570-2528</w:t>
          </w:r>
        </w:sdtContent>
      </w:sdt>
      <w:r w:rsidRPr="00BE7B0C">
        <w:rPr>
          <w:sz w:val="20"/>
        </w:rPr>
        <w:t> | </w:t>
      </w:r>
      <w:sdt>
        <w:sdtPr>
          <w:rPr>
            <w:sz w:val="20"/>
          </w:rPr>
          <w:alias w:val="Email"/>
          <w:tag w:val=""/>
          <w:id w:val="-391963670"/>
          <w:placeholder>
            <w:docPart w:val="BA99CD407ACD4412B7BAE7544DDBC29D"/>
          </w:placeholder>
          <w:dataBinding w:prefixMappings="xmlns:ns0='http://schemas.microsoft.com/office/2006/coverPageProps' " w:xpath="/ns0:CoverPageProperties[1]/ns0:CompanyEmail[1]" w:storeItemID="{55AF091B-3C7A-41E3-B477-F2FDAA23CFDA}"/>
          <w:text/>
        </w:sdtPr>
        <w:sdtEndPr/>
        <w:sdtContent>
          <w:r w:rsidR="004F27D7" w:rsidRPr="00BE7B0C">
            <w:rPr>
              <w:sz w:val="20"/>
            </w:rPr>
            <w:t>jmtucker6@crimson.ua.edu</w:t>
          </w:r>
        </w:sdtContent>
      </w:sdt>
    </w:p>
    <w:sdt>
      <w:sdtPr>
        <w:rPr>
          <w:sz w:val="20"/>
        </w:rPr>
        <w:id w:val="-352877473"/>
        <w:placeholder>
          <w:docPart w:val="51811CB8BBC44830BBB64BE58152FBE3"/>
        </w:placeholder>
        <w:date w:fullDate="2015-12-11T00:00:00Z">
          <w:dateFormat w:val="MMMM d, yyyy"/>
          <w:lid w:val="en-US"/>
          <w:storeMappedDataAs w:val="dateTime"/>
          <w:calendar w:val="gregorian"/>
        </w:date>
      </w:sdtPr>
      <w:sdtEndPr/>
      <w:sdtContent>
        <w:p w:rsidR="00D22FE0" w:rsidRPr="00BE7B0C" w:rsidRDefault="004F27D7">
          <w:pPr>
            <w:pStyle w:val="Date"/>
            <w:rPr>
              <w:sz w:val="20"/>
            </w:rPr>
          </w:pPr>
          <w:r w:rsidRPr="00BE7B0C">
            <w:rPr>
              <w:sz w:val="20"/>
            </w:rPr>
            <w:t>December 11, 2015</w:t>
          </w:r>
        </w:p>
      </w:sdtContent>
    </w:sdt>
    <w:p w:rsidR="00D22FE0" w:rsidRPr="00BE7B0C" w:rsidRDefault="004F27D7">
      <w:pPr>
        <w:pStyle w:val="Address"/>
        <w:rPr>
          <w:sz w:val="20"/>
        </w:rPr>
      </w:pPr>
      <w:r w:rsidRPr="00BE7B0C">
        <w:rPr>
          <w:sz w:val="20"/>
        </w:rPr>
        <w:t>Ms. Mary Thornton</w:t>
      </w:r>
    </w:p>
    <w:p w:rsidR="004F27D7" w:rsidRPr="00BE7B0C" w:rsidRDefault="004F27D7">
      <w:pPr>
        <w:pStyle w:val="Address"/>
        <w:rPr>
          <w:sz w:val="20"/>
        </w:rPr>
      </w:pPr>
      <w:r w:rsidRPr="00BE7B0C">
        <w:rPr>
          <w:sz w:val="20"/>
        </w:rPr>
        <w:t>Recruitment and Selection Coordinator</w:t>
      </w:r>
    </w:p>
    <w:p w:rsidR="004F27D7" w:rsidRPr="00BE7B0C" w:rsidRDefault="004F27D7">
      <w:pPr>
        <w:pStyle w:val="Address"/>
        <w:rPr>
          <w:sz w:val="20"/>
        </w:rPr>
      </w:pPr>
      <w:r w:rsidRPr="00BE7B0C">
        <w:rPr>
          <w:sz w:val="20"/>
        </w:rPr>
        <w:t>Housing and Residential Communities</w:t>
      </w:r>
    </w:p>
    <w:p w:rsidR="004F27D7" w:rsidRPr="00BE7B0C" w:rsidRDefault="004F27D7">
      <w:pPr>
        <w:pStyle w:val="Address"/>
        <w:rPr>
          <w:sz w:val="20"/>
        </w:rPr>
      </w:pPr>
      <w:r w:rsidRPr="00BE7B0C">
        <w:rPr>
          <w:sz w:val="20"/>
        </w:rPr>
        <w:t>The University of Alabama</w:t>
      </w:r>
    </w:p>
    <w:p w:rsidR="004F27D7" w:rsidRPr="00BE7B0C" w:rsidRDefault="004F27D7">
      <w:pPr>
        <w:pStyle w:val="Address"/>
        <w:rPr>
          <w:sz w:val="20"/>
        </w:rPr>
      </w:pPr>
      <w:r w:rsidRPr="00BE7B0C">
        <w:rPr>
          <w:sz w:val="20"/>
        </w:rPr>
        <w:t>Box 870399</w:t>
      </w:r>
    </w:p>
    <w:p w:rsidR="004F27D7" w:rsidRPr="00BE7B0C" w:rsidRDefault="004F27D7" w:rsidP="004F27D7">
      <w:pPr>
        <w:pStyle w:val="Address"/>
        <w:rPr>
          <w:sz w:val="20"/>
        </w:rPr>
      </w:pPr>
      <w:r w:rsidRPr="00BE7B0C">
        <w:rPr>
          <w:sz w:val="20"/>
        </w:rPr>
        <w:t>Tuscaloosa, AL 35487</w:t>
      </w:r>
    </w:p>
    <w:p w:rsidR="004F27D7" w:rsidRPr="00BE7B0C" w:rsidRDefault="004F27D7" w:rsidP="004F27D7">
      <w:pPr>
        <w:pStyle w:val="Address"/>
        <w:rPr>
          <w:sz w:val="20"/>
        </w:rPr>
      </w:pPr>
      <w:bookmarkStart w:id="0" w:name="_GoBack"/>
      <w:bookmarkEnd w:id="0"/>
    </w:p>
    <w:p w:rsidR="00D22FE0" w:rsidRPr="00BE7B0C" w:rsidRDefault="00675AAF" w:rsidP="004F27D7">
      <w:pPr>
        <w:pStyle w:val="Address"/>
        <w:rPr>
          <w:sz w:val="20"/>
        </w:rPr>
      </w:pPr>
      <w:r w:rsidRPr="00BE7B0C">
        <w:rPr>
          <w:sz w:val="20"/>
        </w:rPr>
        <w:t xml:space="preserve">Dear </w:t>
      </w:r>
      <w:r w:rsidR="004F27D7" w:rsidRPr="00BE7B0C">
        <w:rPr>
          <w:sz w:val="20"/>
        </w:rPr>
        <w:t>Mrs. Thornton</w:t>
      </w:r>
      <w:r w:rsidRPr="00BE7B0C">
        <w:rPr>
          <w:sz w:val="20"/>
        </w:rPr>
        <w:t>:</w:t>
      </w:r>
    </w:p>
    <w:p w:rsidR="00D22FE0" w:rsidRPr="00BE7B0C" w:rsidRDefault="004F27D7">
      <w:pPr>
        <w:rPr>
          <w:sz w:val="20"/>
        </w:rPr>
      </w:pPr>
      <w:r w:rsidRPr="00BE7B0C">
        <w:rPr>
          <w:sz w:val="20"/>
        </w:rPr>
        <w:t>I am writing to inform you of my interest in the Residential Advisor position for the 2016-2017 academic year.</w:t>
      </w:r>
      <w:r w:rsidR="000503B5" w:rsidRPr="00BE7B0C">
        <w:rPr>
          <w:sz w:val="20"/>
        </w:rPr>
        <w:t xml:space="preserve"> I learned of the position first through my brother Matthew Tucker, recipient of the Outstanding Rookie Award, and was continually alerted to the opening through email and word of mouth.  I believe that I have the proper skills and proficiencies to continue to foster a positive environment </w:t>
      </w:r>
      <w:r w:rsidR="00647F3D" w:rsidRPr="00BE7B0C">
        <w:rPr>
          <w:sz w:val="20"/>
        </w:rPr>
        <w:t xml:space="preserve">for underclassmen in their residential communities.  If accepted to this position, I will perform my duties to the best of my ability in able to </w:t>
      </w:r>
      <w:r w:rsidR="001F60B6" w:rsidRPr="00BE7B0C">
        <w:rPr>
          <w:sz w:val="20"/>
        </w:rPr>
        <w:t>uphold The University of Alabama’s prestigious reputation.</w:t>
      </w:r>
    </w:p>
    <w:p w:rsidR="001F60B6" w:rsidRPr="00BE7B0C" w:rsidRDefault="001F60B6">
      <w:pPr>
        <w:rPr>
          <w:sz w:val="20"/>
        </w:rPr>
      </w:pPr>
      <w:r w:rsidRPr="00BE7B0C">
        <w:rPr>
          <w:sz w:val="20"/>
        </w:rPr>
        <w:t xml:space="preserve">Previously I have been employed as a Software Development Intern at Oasis Digital Solutions Inc.  In this environment, teamwork was stressed above all </w:t>
      </w:r>
      <w:r w:rsidR="007148A6" w:rsidRPr="00BE7B0C">
        <w:rPr>
          <w:sz w:val="20"/>
        </w:rPr>
        <w:t xml:space="preserve">else.  As a result of this value, I have become skilled in interpersonal communication.  Meeting the needs of residents cannot be done by one person, yet I trust that my coworkers and I will be able to effectively accomplish this together.  Similarly, it was vital to follow </w:t>
      </w:r>
      <w:r w:rsidR="005563E8" w:rsidRPr="00BE7B0C">
        <w:rPr>
          <w:sz w:val="20"/>
        </w:rPr>
        <w:t xml:space="preserve">work practices in order to maximize our efficiency and maintain consistency across our various projects.  This has trained me to handle any and all situations with professionalism which will be vital in the unpredictable nature of a Residential Advisor’s work.  Lastly, communication was the single greatest factor in the success of a project during the internship.  </w:t>
      </w:r>
      <w:r w:rsidR="00076244" w:rsidRPr="00BE7B0C">
        <w:rPr>
          <w:sz w:val="20"/>
        </w:rPr>
        <w:t>Often, members of the team work remotely; only through constant communication were we all able to coordinate our goals and accomplish them as proficiently as possible.  Communication is not restricted to any one vocation, but is the most transferable skill on the market.  Keeping the dormitories on campus functioning requires an excellence of communication as well; I will be an agent of communication rather than a barrier.</w:t>
      </w:r>
    </w:p>
    <w:p w:rsidR="00076244" w:rsidRPr="00BE7B0C" w:rsidRDefault="00BE7B0C">
      <w:pPr>
        <w:rPr>
          <w:sz w:val="20"/>
        </w:rPr>
      </w:pPr>
      <w:r w:rsidRPr="00BE7B0C">
        <w:rPr>
          <w:sz w:val="20"/>
        </w:rPr>
        <w:t>I can be reached at 314-570-2528 as well as at jmtucker6@crimson.ua.edu.  Thank you for your time and I hope to hear back from you soon.</w:t>
      </w:r>
    </w:p>
    <w:p w:rsidR="00D22FE0" w:rsidRPr="00BE7B0C" w:rsidRDefault="00675AAF">
      <w:pPr>
        <w:pStyle w:val="Closing"/>
        <w:rPr>
          <w:sz w:val="20"/>
        </w:rPr>
      </w:pPr>
      <w:r w:rsidRPr="00BE7B0C">
        <w:rPr>
          <w:sz w:val="20"/>
        </w:rPr>
        <w:t>Sincerely,</w:t>
      </w:r>
    </w:p>
    <w:sdt>
      <w:sdtPr>
        <w:rPr>
          <w:sz w:val="20"/>
        </w:rPr>
        <w:alias w:val="Your Name"/>
        <w:tag w:val=""/>
        <w:id w:val="875813424"/>
        <w:placeholder>
          <w:docPart w:val="9C164932A6144451B78089D97ABD0A9C"/>
        </w:placeholder>
        <w:dataBinding w:prefixMappings="xmlns:ns0='http://purl.org/dc/elements/1.1/' xmlns:ns1='http://schemas.openxmlformats.org/package/2006/metadata/core-properties' " w:xpath="/ns1:coreProperties[1]/ns0:creator[1]" w:storeItemID="{6C3C8BC8-F283-45AE-878A-BAB7291924A1}"/>
        <w:text/>
      </w:sdtPr>
      <w:sdtEndPr/>
      <w:sdtContent>
        <w:p w:rsidR="00D22FE0" w:rsidRPr="00BE7B0C" w:rsidRDefault="004F27D7">
          <w:pPr>
            <w:pStyle w:val="Signature"/>
            <w:rPr>
              <w:sz w:val="20"/>
            </w:rPr>
          </w:pPr>
          <w:r w:rsidRPr="00BE7B0C">
            <w:rPr>
              <w:sz w:val="20"/>
            </w:rPr>
            <w:t>Jacob Tucker</w:t>
          </w:r>
        </w:p>
      </w:sdtContent>
    </w:sdt>
    <w:sectPr w:rsidR="00D22FE0" w:rsidRPr="00BE7B0C">
      <w:footerReference w:type="default" r:id="rId10"/>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AAF" w:rsidRDefault="00675AAF">
      <w:r>
        <w:separator/>
      </w:r>
    </w:p>
    <w:p w:rsidR="00675AAF" w:rsidRDefault="00675AAF"/>
  </w:endnote>
  <w:endnote w:type="continuationSeparator" w:id="0">
    <w:p w:rsidR="00675AAF" w:rsidRDefault="00675AAF">
      <w:r>
        <w:continuationSeparator/>
      </w:r>
    </w:p>
    <w:p w:rsidR="00675AAF" w:rsidRDefault="00675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FE0" w:rsidRDefault="00675AAF">
    <w:pPr>
      <w:pStyle w:val="Footer"/>
    </w:pPr>
    <w:r>
      <w:t xml:space="preserve">Page </w:t>
    </w:r>
    <w:r>
      <w:fldChar w:fldCharType="begin"/>
    </w:r>
    <w:r>
      <w:instrText xml:space="preserve"> PAGE   \* MERGEFORMAT </w:instrText>
    </w:r>
    <w:r>
      <w:fldChar w:fldCharType="separate"/>
    </w:r>
    <w:r w:rsidR="00BE7B0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AAF" w:rsidRDefault="00675AAF">
      <w:r>
        <w:separator/>
      </w:r>
    </w:p>
    <w:p w:rsidR="00675AAF" w:rsidRDefault="00675AAF"/>
  </w:footnote>
  <w:footnote w:type="continuationSeparator" w:id="0">
    <w:p w:rsidR="00675AAF" w:rsidRDefault="00675AAF">
      <w:r>
        <w:continuationSeparator/>
      </w:r>
    </w:p>
    <w:p w:rsidR="00675AAF" w:rsidRDefault="00675AA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D7"/>
    <w:rsid w:val="000503B5"/>
    <w:rsid w:val="00076244"/>
    <w:rsid w:val="001F60B6"/>
    <w:rsid w:val="004F27D7"/>
    <w:rsid w:val="005563E8"/>
    <w:rsid w:val="00647F3D"/>
    <w:rsid w:val="00675AAF"/>
    <w:rsid w:val="007148A6"/>
    <w:rsid w:val="00BE7B0C"/>
    <w:rsid w:val="00D2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EF47E-E4B0-4A1A-8DB2-5ACFBCE4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paragraph" w:styleId="ListBullet">
    <w:name w:val="List Bullet"/>
    <w:basedOn w:val="Normal"/>
    <w:uiPriority w:val="1"/>
    <w:unhideWhenUsed/>
    <w:qFormat/>
    <w:pPr>
      <w:numPr>
        <w:numId w:val="1"/>
      </w:numPr>
      <w:spacing w:after="80"/>
    </w:p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141414" w:themeColor="accent1"/>
    </w:rPr>
  </w:style>
  <w:style w:type="character" w:customStyle="1" w:styleId="FooterChar">
    <w:name w:val="Footer Char"/>
    <w:basedOn w:val="DefaultParagraphFont"/>
    <w:link w:val="Footer"/>
    <w:uiPriority w:val="99"/>
    <w:rPr>
      <w:color w:val="141414" w:themeColor="accent1"/>
    </w:r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41414" w:themeColor="accent1"/>
      <w:sz w:val="26"/>
    </w:rPr>
  </w:style>
  <w:style w:type="character" w:styleId="Hyperlink">
    <w:name w:val="Hyperlink"/>
    <w:basedOn w:val="DefaultParagraphFont"/>
    <w:uiPriority w:val="99"/>
    <w:unhideWhenUsed/>
    <w:rsid w:val="00BE7B0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164932A6144451B78089D97ABD0A9C"/>
        <w:category>
          <w:name w:val="General"/>
          <w:gallery w:val="placeholder"/>
        </w:category>
        <w:types>
          <w:type w:val="bbPlcHdr"/>
        </w:types>
        <w:behaviors>
          <w:behavior w:val="content"/>
        </w:behaviors>
        <w:guid w:val="{D395DBC5-AB94-417F-BBA3-BD8CEA973B8A}"/>
      </w:docPartPr>
      <w:docPartBody>
        <w:p w:rsidR="00000000" w:rsidRDefault="005B4521">
          <w:pPr>
            <w:pStyle w:val="9C164932A6144451B78089D97ABD0A9C"/>
          </w:pPr>
          <w:r>
            <w:t>[Your Name]</w:t>
          </w:r>
        </w:p>
      </w:docPartBody>
    </w:docPart>
    <w:docPart>
      <w:docPartPr>
        <w:name w:val="D8D6841B050249A6BB4F6ED1BBF713FB"/>
        <w:category>
          <w:name w:val="General"/>
          <w:gallery w:val="placeholder"/>
        </w:category>
        <w:types>
          <w:type w:val="bbPlcHdr"/>
        </w:types>
        <w:behaviors>
          <w:behavior w:val="content"/>
        </w:behaviors>
        <w:guid w:val="{17B24192-45E1-47C0-B2DA-5B99BE8EDFBD}"/>
      </w:docPartPr>
      <w:docPartBody>
        <w:p w:rsidR="00000000" w:rsidRDefault="005B4521">
          <w:pPr>
            <w:pStyle w:val="D8D6841B050249A6BB4F6ED1BBF713FB"/>
          </w:pPr>
          <w:r>
            <w:t>[Address, City, ST  ZIP Code]</w:t>
          </w:r>
        </w:p>
      </w:docPartBody>
    </w:docPart>
    <w:docPart>
      <w:docPartPr>
        <w:name w:val="6B88BFD91C454A4C80AD1241DB1F7187"/>
        <w:category>
          <w:name w:val="General"/>
          <w:gallery w:val="placeholder"/>
        </w:category>
        <w:types>
          <w:type w:val="bbPlcHdr"/>
        </w:types>
        <w:behaviors>
          <w:behavior w:val="content"/>
        </w:behaviors>
        <w:guid w:val="{A1523B53-27CC-4FA5-9E23-0E682A3F42DD}"/>
      </w:docPartPr>
      <w:docPartBody>
        <w:p w:rsidR="00000000" w:rsidRDefault="005B4521">
          <w:pPr>
            <w:pStyle w:val="6B88BFD91C454A4C80AD1241DB1F7187"/>
          </w:pPr>
          <w:r>
            <w:t>[Telephone]</w:t>
          </w:r>
        </w:p>
      </w:docPartBody>
    </w:docPart>
    <w:docPart>
      <w:docPartPr>
        <w:name w:val="BA99CD407ACD4412B7BAE7544DDBC29D"/>
        <w:category>
          <w:name w:val="General"/>
          <w:gallery w:val="placeholder"/>
        </w:category>
        <w:types>
          <w:type w:val="bbPlcHdr"/>
        </w:types>
        <w:behaviors>
          <w:behavior w:val="content"/>
        </w:behaviors>
        <w:guid w:val="{57F87A50-61EB-4690-8A2E-0F575FF9E72F}"/>
      </w:docPartPr>
      <w:docPartBody>
        <w:p w:rsidR="00000000" w:rsidRDefault="005B4521">
          <w:pPr>
            <w:pStyle w:val="BA99CD407ACD4412B7BAE7544DDBC29D"/>
          </w:pPr>
          <w:r>
            <w:t>[Email]</w:t>
          </w:r>
        </w:p>
      </w:docPartBody>
    </w:docPart>
    <w:docPart>
      <w:docPartPr>
        <w:name w:val="51811CB8BBC44830BBB64BE58152FBE3"/>
        <w:category>
          <w:name w:val="General"/>
          <w:gallery w:val="placeholder"/>
        </w:category>
        <w:types>
          <w:type w:val="bbPlcHdr"/>
        </w:types>
        <w:behaviors>
          <w:behavior w:val="content"/>
        </w:behaviors>
        <w:guid w:val="{935244C6-D3A9-40C8-AD6C-C1FE7BCC6E2F}"/>
      </w:docPartPr>
      <w:docPartBody>
        <w:p w:rsidR="00000000" w:rsidRDefault="005B4521">
          <w:pPr>
            <w:pStyle w:val="51811CB8BBC44830BBB64BE58152FBE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21"/>
    <w:rsid w:val="005B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164932A6144451B78089D97ABD0A9C">
    <w:name w:val="9C164932A6144451B78089D97ABD0A9C"/>
  </w:style>
  <w:style w:type="paragraph" w:customStyle="1" w:styleId="D8D6841B050249A6BB4F6ED1BBF713FB">
    <w:name w:val="D8D6841B050249A6BB4F6ED1BBF713FB"/>
  </w:style>
  <w:style w:type="paragraph" w:customStyle="1" w:styleId="6B88BFD91C454A4C80AD1241DB1F7187">
    <w:name w:val="6B88BFD91C454A4C80AD1241DB1F7187"/>
  </w:style>
  <w:style w:type="paragraph" w:customStyle="1" w:styleId="BA99CD407ACD4412B7BAE7544DDBC29D">
    <w:name w:val="BA99CD407ACD4412B7BAE7544DDBC29D"/>
  </w:style>
  <w:style w:type="paragraph" w:customStyle="1" w:styleId="51811CB8BBC44830BBB64BE58152FBE3">
    <w:name w:val="51811CB8BBC44830BBB64BE58152FBE3"/>
  </w:style>
  <w:style w:type="paragraph" w:customStyle="1" w:styleId="3EEBDAF34914411498802B1A71D8A3C3">
    <w:name w:val="3EEBDAF34914411498802B1A71D8A3C3"/>
  </w:style>
  <w:style w:type="paragraph" w:customStyle="1" w:styleId="5E34AB2955FF49C5A73206785040ED61">
    <w:name w:val="5E34AB2955FF49C5A73206785040E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914 Crown Pointe Estates Dr, Wildwood, MO, 63021</CompanyAddress>
  <CompanyPhone>314-570-2528</CompanyPhone>
  <CompanyFax/>
  <CompanyEmail>jmtucker6@crimson.ua.edu</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996CC609-D337-4099-9D4F-C400802984F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B42B3A52-2D81-4E83-82D9-CA2A17A1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letter</Template>
  <TotalTime>75</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Tucker</dc:creator>
  <cp:keywords/>
  <cp:lastModifiedBy>Jacob Tucker</cp:lastModifiedBy>
  <cp:revision>1</cp:revision>
  <dcterms:created xsi:type="dcterms:W3CDTF">2015-12-11T22:09:00Z</dcterms:created>
  <dcterms:modified xsi:type="dcterms:W3CDTF">2015-12-11T23:24:00Z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TC029196109991</vt:lpwstr>
  </property>
</Properties>
</file>